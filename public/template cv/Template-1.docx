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6FE825B5" w14:textId="77777777" w:rsidTr="00C420C8">
        <w:tc>
          <w:tcPr>
            <w:tcW w:w="3023" w:type="dxa"/>
          </w:tcPr>
          <w:sdt>
            <w:sdtPr>
              <w:alias w:val="Enter Your name:"/>
              <w:tag w:val="Enter Your name:"/>
              <w:id w:val="-805319354"/>
              <w:placeholder>
                <w:docPart w:val="811EF23FC9D341F497A2AE2EF5D33FBD"/>
              </w:placeholder>
              <w:temporary/>
              <w:showingPlcHdr/>
              <w15:appearance w15:val="hidden"/>
            </w:sdtPr>
            <w:sdtEndPr/>
            <w:sdtContent>
              <w:p w14:paraId="1C925022" w14:textId="77777777" w:rsidR="00C420C8" w:rsidRPr="005152F2" w:rsidRDefault="00C420C8" w:rsidP="003856C9">
                <w:pPr>
                  <w:pStyle w:val="Heading1"/>
                </w:pPr>
                <w:r>
                  <w:t>Your name</w:t>
                </w:r>
              </w:p>
            </w:sdtContent>
          </w:sdt>
          <w:p w14:paraId="3418EC03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46515711" wp14:editId="398609EF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440746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B2309C1" w14:textId="77777777" w:rsidR="00C420C8" w:rsidRPr="00C420C8" w:rsidRDefault="000E7392" w:rsidP="00441EB9">
            <w:pPr>
              <w:pStyle w:val="Heading3"/>
            </w:pPr>
            <w:sdt>
              <w:sdtPr>
                <w:alias w:val="Enter email:"/>
                <w:tag w:val="Enter email:"/>
                <w:id w:val="1159736844"/>
                <w:placeholder>
                  <w:docPart w:val="B0BD0C47F59F43E495EE4A312E5310C9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Email</w:t>
                </w:r>
              </w:sdtContent>
            </w:sdt>
          </w:p>
          <w:p w14:paraId="4A3A02B6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6637D8BC" wp14:editId="07828602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EF121E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BaUiQMWJQAAmN4AAA4AAAAAAAAAAAAAAAAALgIAAGRycy9lMm9Eb2MueG1sUEsBAi0A&#10;FAAGAAgAAAAhAGhHG9DYAAAAAwEAAA8AAAAAAAAAAAAAAAAAcCcAAGRycy9kb3ducmV2LnhtbFBL&#10;BQYAAAAABAAEAPMAAAB1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E86D28A" w14:textId="77777777" w:rsidR="00C420C8" w:rsidRPr="00C420C8" w:rsidRDefault="000E7392" w:rsidP="00441EB9">
            <w:pPr>
              <w:pStyle w:val="Heading3"/>
            </w:pPr>
            <w:sdt>
              <w:sdtPr>
                <w:alias w:val="Enter telephone:"/>
                <w:tag w:val="Enter telephone:"/>
                <w:id w:val="2067829428"/>
                <w:placeholder>
                  <w:docPart w:val="01793CD2042B4EDDBEBFBD34785F40F6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Telephone</w:t>
                </w:r>
              </w:sdtContent>
            </w:sdt>
          </w:p>
          <w:p w14:paraId="0547CA7C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355BA8CF" wp14:editId="1867DBE0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5A2253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cRzvF8QYAAAtjAAA&#10;DgAAAAAAAAAAAAAAAAAuAgAAZHJzL2Uyb0RvYy54bWxQSwECLQAUAAYACAAAACEAaEcb0NgAAAAD&#10;AQAADwAAAAAAAAAAAAAAAAAeGwAAZHJzL2Rvd25yZXYueG1sUEsFBgAAAAAEAAQA8wAAACMcAAAA&#10;AA=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E2F9C10" w14:textId="77777777" w:rsidR="00C420C8" w:rsidRPr="00C420C8" w:rsidRDefault="000E7392" w:rsidP="00441EB9">
            <w:pPr>
              <w:pStyle w:val="Heading3"/>
            </w:pPr>
            <w:sdt>
              <w:sdtPr>
                <w:alias w:val="Enter linkedin url:"/>
                <w:tag w:val="Enter linkedin url:"/>
                <w:id w:val="-1457020033"/>
                <w:placeholder>
                  <w:docPart w:val="EDC234C93070426BBCE20D9C9BEFD886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LinkedIn URL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7F0A892F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7382E14F" w14:textId="77777777" w:rsidR="00C420C8" w:rsidRPr="00441EB9" w:rsidRDefault="000E7392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Enter Link to other online properties:"/>
                      <w:tag w:val="Enter Link to other online properties:"/>
                      <w:id w:val="522055412"/>
                      <w:placeholder>
                        <w:docPart w:val="EAA541DF90924D6695B21AD963DBBD6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C420C8" w:rsidRPr="005152F2" w14:paraId="6C471B69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23DC915" w14:textId="77777777" w:rsidR="00C420C8" w:rsidRDefault="000E7392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F764B10CB80B4C989DE3142430C89BC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14:paraId="275811F5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636AEF93" wp14:editId="1875B405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5C1F77B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8B5A9FC" w14:textId="77777777" w:rsidR="00C420C8" w:rsidRDefault="000E7392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C0C978D8370247688C9BB8772414D59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To get s</w:t>
                      </w:r>
                      <w:r w:rsidR="00C420C8">
                        <w:t>tarted, click placeholder text</w:t>
                      </w:r>
                      <w:r w:rsidR="00C420C8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C420C8" w:rsidRPr="005152F2" w14:paraId="7591ADBA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7EF37683" w14:textId="77777777" w:rsidR="00C420C8" w:rsidRDefault="000E7392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F198D5B88DB740FD9D748E9878DFF34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5D168B08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7687E095" wp14:editId="55BF99E1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0E6BDBD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C125C7F719D644DA8C04F4E2026AD22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4E08D18" w14:textId="77777777" w:rsidR="00C420C8" w:rsidRPr="005152F2" w:rsidRDefault="00C420C8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14:paraId="70C2BADE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14:paraId="13F1E6E3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987D20D" w14:textId="77777777" w:rsidR="00C420C8" w:rsidRPr="005152F2" w:rsidRDefault="000E7392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1EDCC59D38404E37A5EE9F22B3D208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6A924337" w14:textId="77777777" w:rsidR="00C420C8" w:rsidRPr="0043426C" w:rsidRDefault="000E7392" w:rsidP="002B3890">
                  <w:pPr>
                    <w:pStyle w:val="Heading4"/>
                  </w:pPr>
                  <w:sdt>
                    <w:sdtPr>
                      <w:alias w:val="Enter job title and company 1:"/>
                      <w:tag w:val="Enter job title and company 1:"/>
                      <w:id w:val="287256568"/>
                      <w:placeholder>
                        <w:docPart w:val="A311642F149A40EB90FEAA48FF1F18B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3426C">
                        <w:t>Job Title/Company</w:t>
                      </w:r>
                    </w:sdtContent>
                  </w:sdt>
                </w:p>
                <w:p w14:paraId="082996FC" w14:textId="77777777" w:rsidR="00C420C8" w:rsidRPr="005152F2" w:rsidRDefault="000E7392" w:rsidP="008F6337">
                  <w:pPr>
                    <w:pStyle w:val="Heading5"/>
                  </w:pPr>
                  <w:sdt>
                    <w:sdtPr>
                      <w:alias w:val="Enter Dates From for employment 1:"/>
                      <w:tag w:val="Enter Dates From for employment 1:"/>
                      <w:id w:val="-1914612906"/>
                      <w:placeholder>
                        <w:docPart w:val="908D349EA0304C1385CBBD93A9845D8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1:"/>
                      <w:tag w:val="Enter Dates To for employment 1:"/>
                      <w:id w:val="1298186089"/>
                      <w:placeholder>
                        <w:docPart w:val="86391C43B83D46EDA58CC69B5646DF9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564761840"/>
                    <w:placeholder>
                      <w:docPart w:val="F434F40696674C1792AAF9E93D66F49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E91FAA5" w14:textId="77777777" w:rsidR="00C420C8" w:rsidRDefault="00C420C8" w:rsidP="008F6337">
                      <w:r w:rsidRPr="007B2F5C">
                        <w:t>Summarize your key responsibilities, leadership, and most stellar accomplishments.</w:t>
                      </w:r>
                      <w:r>
                        <w:t xml:space="preserve"> </w:t>
                      </w:r>
                      <w:r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 2:"/>
                    <w:tag w:val="Enter job title and company 2:"/>
                    <w:id w:val="1612239417"/>
                    <w:placeholder>
                      <w:docPart w:val="203FAADCE6B146A88E5214035FF5D40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1494F28" w14:textId="77777777" w:rsidR="00C420C8" w:rsidRPr="0043426C" w:rsidRDefault="00C420C8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p w14:paraId="746E6262" w14:textId="77777777" w:rsidR="00C420C8" w:rsidRDefault="000E7392" w:rsidP="00F91A9C">
                  <w:pPr>
                    <w:pStyle w:val="Heading5"/>
                  </w:pPr>
                  <w:sdt>
                    <w:sdtPr>
                      <w:alias w:val="Enter Dates From for employment 2:"/>
                      <w:tag w:val="Enter Dates From for employment 2:"/>
                      <w:id w:val="-981693949"/>
                      <w:placeholder>
                        <w:docPart w:val="30635FB1A74045338C90820ACD6004F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2:"/>
                      <w:tag w:val="Enter Dates To for employment 2:"/>
                      <w:id w:val="-416863388"/>
                      <w:placeholder>
                        <w:docPart w:val="457A6D4E63DB43F3889FE7E3C06939D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-423336076"/>
                    <w:placeholder>
                      <w:docPart w:val="CD0570B95DF44752A480CEBF50EBCD5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9C133ED" w14:textId="77777777" w:rsidR="00C420C8" w:rsidRDefault="00C420C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C420C8" w14:paraId="5DEFF2D5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233597F" w14:textId="77777777" w:rsidR="00C420C8" w:rsidRPr="005152F2" w:rsidRDefault="000E7392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A16BCE1D1ACD4BC3BB0156993B4B35D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sdt>
                  <w:sdtPr>
                    <w:alias w:val="Enter Degree / Date Earned:"/>
                    <w:tag w:val="Enter Degree / Date Earned:"/>
                    <w:id w:val="634905938"/>
                    <w:placeholder>
                      <w:docPart w:val="7142ABC95EB8459A85D6DBCC7C497D4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6FD3E78" w14:textId="77777777" w:rsidR="00C420C8" w:rsidRPr="0043426C" w:rsidRDefault="00C420C8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Enter school:"/>
                    <w:tag w:val="Enter school:"/>
                    <w:id w:val="-741416646"/>
                    <w:placeholder>
                      <w:docPart w:val="991F944CAE4148DA80EE4851C3F9A97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7C52598E" w14:textId="77777777" w:rsidR="00C420C8" w:rsidRPr="005152F2" w:rsidRDefault="00C420C8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14:paraId="7E42A63A" w14:textId="77777777" w:rsidR="00C420C8" w:rsidRDefault="000E7392" w:rsidP="007B2F5C">
                  <w:sdt>
                    <w:sdtPr>
                      <w:alias w:val="Enter education details:"/>
                      <w:tag w:val="Enter education details:"/>
                      <w:id w:val="-670642327"/>
                      <w:placeholder>
                        <w:docPart w:val="5517580842FD40F88C1303F29573227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C420C8" w14:paraId="24C85033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5943C7A5" w14:textId="77777777" w:rsidR="00C420C8" w:rsidRPr="005152F2" w:rsidRDefault="000E7392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C9D1DE96011946DC88EDFF46B1AAAFB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4790D94BE51B43588E9499DBCC78662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84EDEDC" w14:textId="77777777" w:rsidR="00C420C8" w:rsidRDefault="00C420C8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33B989CC" w14:textId="77777777" w:rsidR="00C420C8" w:rsidRPr="005152F2" w:rsidRDefault="00C420C8" w:rsidP="003856C9"/>
        </w:tc>
      </w:tr>
    </w:tbl>
    <w:p w14:paraId="37FB7F59" w14:textId="77777777" w:rsidR="003F5FDB" w:rsidRDefault="003F5FDB" w:rsidP="00841714">
      <w:pPr>
        <w:pStyle w:val="NoSpacing"/>
      </w:pPr>
    </w:p>
    <w:sectPr w:rsidR="003F5FDB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77EAE" w14:textId="77777777" w:rsidR="000E7392" w:rsidRDefault="000E7392" w:rsidP="003856C9">
      <w:pPr>
        <w:spacing w:after="0" w:line="240" w:lineRule="auto"/>
      </w:pPr>
      <w:r>
        <w:separator/>
      </w:r>
    </w:p>
  </w:endnote>
  <w:endnote w:type="continuationSeparator" w:id="0">
    <w:p w14:paraId="7C6212E4" w14:textId="77777777" w:rsidR="000E7392" w:rsidRDefault="000E739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33A8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576E18B" wp14:editId="7CB75BE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D848C43" id="Group 4" o:spid="_x0000_s1026" alt="&quot;&quot;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BnfBkAAGe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6228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A16FA82" wp14:editId="0E953BE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D51133C" id="Group 4" o:spid="_x0000_s1026" alt="&quot;&quot;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4D1C3" w14:textId="77777777" w:rsidR="000E7392" w:rsidRDefault="000E7392" w:rsidP="003856C9">
      <w:pPr>
        <w:spacing w:after="0" w:line="240" w:lineRule="auto"/>
      </w:pPr>
      <w:r>
        <w:separator/>
      </w:r>
    </w:p>
  </w:footnote>
  <w:footnote w:type="continuationSeparator" w:id="0">
    <w:p w14:paraId="5962CC2A" w14:textId="77777777" w:rsidR="000E7392" w:rsidRDefault="000E739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7B1F6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0D0EE9C" wp14:editId="6A5E79E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A7189F9" id="Group 17" o:spid="_x0000_s1026" alt="&quot;&quot;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1741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14D6E8F" wp14:editId="32971BE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26A600D" id="Group 17" o:spid="_x0000_s1026" alt="&quot;&quot;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0430293">
    <w:abstractNumId w:val="9"/>
  </w:num>
  <w:num w:numId="2" w16cid:durableId="2067795282">
    <w:abstractNumId w:val="7"/>
  </w:num>
  <w:num w:numId="3" w16cid:durableId="1371569553">
    <w:abstractNumId w:val="6"/>
  </w:num>
  <w:num w:numId="4" w16cid:durableId="59907531">
    <w:abstractNumId w:val="5"/>
  </w:num>
  <w:num w:numId="5" w16cid:durableId="44181357">
    <w:abstractNumId w:val="4"/>
  </w:num>
  <w:num w:numId="6" w16cid:durableId="1494369427">
    <w:abstractNumId w:val="8"/>
  </w:num>
  <w:num w:numId="7" w16cid:durableId="612788051">
    <w:abstractNumId w:val="3"/>
  </w:num>
  <w:num w:numId="8" w16cid:durableId="871570628">
    <w:abstractNumId w:val="2"/>
  </w:num>
  <w:num w:numId="9" w16cid:durableId="1311784213">
    <w:abstractNumId w:val="1"/>
  </w:num>
  <w:num w:numId="10" w16cid:durableId="175894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43"/>
    <w:rsid w:val="00052BE1"/>
    <w:rsid w:val="0007412A"/>
    <w:rsid w:val="000E7392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A64E0"/>
    <w:rsid w:val="004D03FF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705AB"/>
    <w:rsid w:val="00CE6306"/>
    <w:rsid w:val="00D11C4D"/>
    <w:rsid w:val="00D5067A"/>
    <w:rsid w:val="00DC0F74"/>
    <w:rsid w:val="00DC79BB"/>
    <w:rsid w:val="00DF0043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DC3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QDAD\Downloads\tf1639271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1EF23FC9D341F497A2AE2EF5D33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82239-4B6A-4D35-A375-37A5200914BF}"/>
      </w:docPartPr>
      <w:docPartBody>
        <w:p w:rsidR="00000000" w:rsidRDefault="007B7B1D">
          <w:pPr>
            <w:pStyle w:val="811EF23FC9D341F497A2AE2EF5D33FBD"/>
          </w:pPr>
          <w:r>
            <w:t>Your name</w:t>
          </w:r>
        </w:p>
      </w:docPartBody>
    </w:docPart>
    <w:docPart>
      <w:docPartPr>
        <w:name w:val="B0BD0C47F59F43E495EE4A312E531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8105-8F5B-4FAB-913D-A2A4DDB3121F}"/>
      </w:docPartPr>
      <w:docPartBody>
        <w:p w:rsidR="00000000" w:rsidRDefault="007B7B1D">
          <w:pPr>
            <w:pStyle w:val="B0BD0C47F59F43E495EE4A312E5310C9"/>
          </w:pPr>
          <w:r w:rsidRPr="00C420C8">
            <w:t>Email</w:t>
          </w:r>
        </w:p>
      </w:docPartBody>
    </w:docPart>
    <w:docPart>
      <w:docPartPr>
        <w:name w:val="01793CD2042B4EDDBEBFBD34785F4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7AA95-5D64-4728-AD6C-95F797F1EC57}"/>
      </w:docPartPr>
      <w:docPartBody>
        <w:p w:rsidR="00000000" w:rsidRDefault="007B7B1D">
          <w:pPr>
            <w:pStyle w:val="01793CD2042B4EDDBEBFBD34785F40F6"/>
          </w:pPr>
          <w:r w:rsidRPr="00C420C8">
            <w:t>Telephone</w:t>
          </w:r>
        </w:p>
      </w:docPartBody>
    </w:docPart>
    <w:docPart>
      <w:docPartPr>
        <w:name w:val="EDC234C93070426BBCE20D9C9BEFD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7E212-D035-4B8E-87D6-4DCDF8C14595}"/>
      </w:docPartPr>
      <w:docPartBody>
        <w:p w:rsidR="00000000" w:rsidRDefault="007B7B1D">
          <w:pPr>
            <w:pStyle w:val="EDC234C93070426BBCE20D9C9BEFD886"/>
          </w:pPr>
          <w:r w:rsidRPr="00C420C8">
            <w:t>LinkedIn URL</w:t>
          </w:r>
        </w:p>
      </w:docPartBody>
    </w:docPart>
    <w:docPart>
      <w:docPartPr>
        <w:name w:val="EAA541DF90924D6695B21AD963DBB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839F7-8F84-4A8B-A9D2-A45C4B90DE8A}"/>
      </w:docPartPr>
      <w:docPartBody>
        <w:p w:rsidR="00000000" w:rsidRDefault="007B7B1D">
          <w:pPr>
            <w:pStyle w:val="EAA541DF90924D6695B21AD963DBBD6C"/>
          </w:pPr>
          <w:r w:rsidRPr="005152F2">
            <w:t>Link to other online properties: Portfolio/Website/Blog</w:t>
          </w:r>
        </w:p>
      </w:docPartBody>
    </w:docPart>
    <w:docPart>
      <w:docPartPr>
        <w:name w:val="F764B10CB80B4C989DE3142430C89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A411-90CB-40C1-8C58-986AAED0EC5D}"/>
      </w:docPartPr>
      <w:docPartBody>
        <w:p w:rsidR="00000000" w:rsidRDefault="007B7B1D">
          <w:pPr>
            <w:pStyle w:val="F764B10CB80B4C989DE3142430C89BCD"/>
          </w:pPr>
          <w:r>
            <w:t>Objective</w:t>
          </w:r>
        </w:p>
      </w:docPartBody>
    </w:docPart>
    <w:docPart>
      <w:docPartPr>
        <w:name w:val="C0C978D8370247688C9BB8772414D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1FEBD-259E-4275-B82A-46554D8C766F}"/>
      </w:docPartPr>
      <w:docPartBody>
        <w:p w:rsidR="00000000" w:rsidRDefault="007B7B1D">
          <w:pPr>
            <w:pStyle w:val="C0C978D8370247688C9BB8772414D598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F198D5B88DB740FD9D748E9878DFF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8A4E6-D0AD-4E47-9B0D-A7B8653DD243}"/>
      </w:docPartPr>
      <w:docPartBody>
        <w:p w:rsidR="00000000" w:rsidRDefault="007B7B1D">
          <w:pPr>
            <w:pStyle w:val="F198D5B88DB740FD9D748E9878DFF346"/>
          </w:pPr>
          <w:r>
            <w:t>Skills</w:t>
          </w:r>
        </w:p>
      </w:docPartBody>
    </w:docPart>
    <w:docPart>
      <w:docPartPr>
        <w:name w:val="C125C7F719D644DA8C04F4E2026AD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30D63-7B19-4B04-8313-53BC7AD0BCFC}"/>
      </w:docPartPr>
      <w:docPartBody>
        <w:p w:rsidR="00000000" w:rsidRDefault="007B7B1D">
          <w:pPr>
            <w:pStyle w:val="C125C7F719D644DA8C04F4E2026AD222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1EDCC59D38404E37A5EE9F22B3D20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9B509-0E50-4699-94C8-8B2F26897E3D}"/>
      </w:docPartPr>
      <w:docPartBody>
        <w:p w:rsidR="00000000" w:rsidRDefault="007B7B1D">
          <w:pPr>
            <w:pStyle w:val="1EDCC59D38404E37A5EE9F22B3D20814"/>
          </w:pPr>
          <w:r w:rsidRPr="005152F2">
            <w:t>Experience</w:t>
          </w:r>
        </w:p>
      </w:docPartBody>
    </w:docPart>
    <w:docPart>
      <w:docPartPr>
        <w:name w:val="A311642F149A40EB90FEAA48FF1F1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6AB0F-4A5A-4D0E-86E4-1ABB8B4934DE}"/>
      </w:docPartPr>
      <w:docPartBody>
        <w:p w:rsidR="00000000" w:rsidRDefault="007B7B1D">
          <w:pPr>
            <w:pStyle w:val="A311642F149A40EB90FEAA48FF1F18B1"/>
          </w:pPr>
          <w:r w:rsidRPr="0043426C">
            <w:t>Job Title/Company</w:t>
          </w:r>
        </w:p>
      </w:docPartBody>
    </w:docPart>
    <w:docPart>
      <w:docPartPr>
        <w:name w:val="908D349EA0304C1385CBBD93A9845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162AB-C324-4E97-BBC2-56B6CEEF3F7E}"/>
      </w:docPartPr>
      <w:docPartBody>
        <w:p w:rsidR="00000000" w:rsidRDefault="007B7B1D">
          <w:pPr>
            <w:pStyle w:val="908D349EA0304C1385CBBD93A9845D80"/>
          </w:pPr>
          <w:r>
            <w:t>Dates From</w:t>
          </w:r>
        </w:p>
      </w:docPartBody>
    </w:docPart>
    <w:docPart>
      <w:docPartPr>
        <w:name w:val="86391C43B83D46EDA58CC69B5646D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76701-4B1C-4A72-A35F-FE7FF7C245C4}"/>
      </w:docPartPr>
      <w:docPartBody>
        <w:p w:rsidR="00000000" w:rsidRDefault="007B7B1D">
          <w:pPr>
            <w:pStyle w:val="86391C43B83D46EDA58CC69B5646DF96"/>
          </w:pPr>
          <w:r>
            <w:t>To</w:t>
          </w:r>
        </w:p>
      </w:docPartBody>
    </w:docPart>
    <w:docPart>
      <w:docPartPr>
        <w:name w:val="F434F40696674C1792AAF9E93D66F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B90F3-41C3-45CB-A630-CD374927CBAE}"/>
      </w:docPartPr>
      <w:docPartBody>
        <w:p w:rsidR="00000000" w:rsidRDefault="007B7B1D">
          <w:pPr>
            <w:pStyle w:val="F434F40696674C1792AAF9E93D66F49C"/>
          </w:pPr>
          <w:r w:rsidRPr="007B2F5C">
            <w:t xml:space="preserve">Summarize your key </w:t>
          </w:r>
          <w:r w:rsidRPr="007B2F5C">
            <w:t>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203FAADCE6B146A88E5214035FF5D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2631F-13E3-4E78-9A0F-671AF21D2EBA}"/>
      </w:docPartPr>
      <w:docPartBody>
        <w:p w:rsidR="00000000" w:rsidRDefault="007B7B1D">
          <w:pPr>
            <w:pStyle w:val="203FAADCE6B146A88E5214035FF5D40A"/>
          </w:pPr>
          <w:r w:rsidRPr="0043426C">
            <w:t>Job Title/Company</w:t>
          </w:r>
        </w:p>
      </w:docPartBody>
    </w:docPart>
    <w:docPart>
      <w:docPartPr>
        <w:name w:val="30635FB1A74045338C90820ACD600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A8E3-2258-43F1-AA9F-C961B33D0E29}"/>
      </w:docPartPr>
      <w:docPartBody>
        <w:p w:rsidR="00000000" w:rsidRDefault="007B7B1D">
          <w:pPr>
            <w:pStyle w:val="30635FB1A74045338C90820ACD6004F1"/>
          </w:pPr>
          <w:r>
            <w:t>Dates From</w:t>
          </w:r>
        </w:p>
      </w:docPartBody>
    </w:docPart>
    <w:docPart>
      <w:docPartPr>
        <w:name w:val="457A6D4E63DB43F3889FE7E3C0693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89A88-C7A7-4988-85DB-58F31FAAFAEE}"/>
      </w:docPartPr>
      <w:docPartBody>
        <w:p w:rsidR="00000000" w:rsidRDefault="007B7B1D">
          <w:pPr>
            <w:pStyle w:val="457A6D4E63DB43F3889FE7E3C06939DD"/>
          </w:pPr>
          <w:r>
            <w:t>To</w:t>
          </w:r>
        </w:p>
      </w:docPartBody>
    </w:docPart>
    <w:docPart>
      <w:docPartPr>
        <w:name w:val="CD0570B95DF44752A480CEBF50EBC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C7C63-C0DA-44CD-8499-2CE50AC30C77}"/>
      </w:docPartPr>
      <w:docPartBody>
        <w:p w:rsidR="00000000" w:rsidRDefault="007B7B1D">
          <w:pPr>
            <w:pStyle w:val="CD0570B95DF44752A480CEBF50EBCD56"/>
          </w:pPr>
          <w:r w:rsidRPr="00473EF8">
            <w:t xml:space="preserve">Think about the size of the team you led, the number of </w:t>
          </w:r>
          <w:r w:rsidRPr="00473EF8">
            <w:t>projects you balanced, or the number of articles you wrote.</w:t>
          </w:r>
        </w:p>
      </w:docPartBody>
    </w:docPart>
    <w:docPart>
      <w:docPartPr>
        <w:name w:val="A16BCE1D1ACD4BC3BB0156993B4B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6AA8B-08A1-404E-9962-765669D133F1}"/>
      </w:docPartPr>
      <w:docPartBody>
        <w:p w:rsidR="00000000" w:rsidRDefault="007B7B1D">
          <w:pPr>
            <w:pStyle w:val="A16BCE1D1ACD4BC3BB0156993B4B35DD"/>
          </w:pPr>
          <w:r w:rsidRPr="005152F2">
            <w:t>Education</w:t>
          </w:r>
        </w:p>
      </w:docPartBody>
    </w:docPart>
    <w:docPart>
      <w:docPartPr>
        <w:name w:val="7142ABC95EB8459A85D6DBCC7C497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2F20B-515B-4898-81D6-9250244001A4}"/>
      </w:docPartPr>
      <w:docPartBody>
        <w:p w:rsidR="00000000" w:rsidRDefault="007B7B1D">
          <w:pPr>
            <w:pStyle w:val="7142ABC95EB8459A85D6DBCC7C497D46"/>
          </w:pPr>
          <w:r w:rsidRPr="0043426C">
            <w:t>Degree / Date Earned</w:t>
          </w:r>
        </w:p>
      </w:docPartBody>
    </w:docPart>
    <w:docPart>
      <w:docPartPr>
        <w:name w:val="991F944CAE4148DA80EE4851C3F9A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B803-11AC-44DC-A7D2-60997D7EA6FB}"/>
      </w:docPartPr>
      <w:docPartBody>
        <w:p w:rsidR="00000000" w:rsidRDefault="007B7B1D">
          <w:pPr>
            <w:pStyle w:val="991F944CAE4148DA80EE4851C3F9A97A"/>
          </w:pPr>
          <w:r w:rsidRPr="005152F2">
            <w:t>School</w:t>
          </w:r>
        </w:p>
      </w:docPartBody>
    </w:docPart>
    <w:docPart>
      <w:docPartPr>
        <w:name w:val="5517580842FD40F88C1303F295732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41CAD-236A-48A7-8010-AA893609C69A}"/>
      </w:docPartPr>
      <w:docPartBody>
        <w:p w:rsidR="00000000" w:rsidRDefault="007B7B1D">
          <w:pPr>
            <w:pStyle w:val="5517580842FD40F88C1303F295732271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C9D1DE96011946DC88EDFF46B1AAA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994E0-15FE-4FF9-B311-4E1F6B72F272}"/>
      </w:docPartPr>
      <w:docPartBody>
        <w:p w:rsidR="00000000" w:rsidRDefault="007B7B1D">
          <w:pPr>
            <w:pStyle w:val="C9D1DE96011946DC88EDFF46B1AAAFBC"/>
          </w:pPr>
          <w:r w:rsidRPr="005152F2">
            <w:t>Volunteer Experience or Leadership</w:t>
          </w:r>
        </w:p>
      </w:docPartBody>
    </w:docPart>
    <w:docPart>
      <w:docPartPr>
        <w:name w:val="4790D94BE51B43588E9499DBCC786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51886-34B7-48E0-928C-CEDB9E54D4D4}"/>
      </w:docPartPr>
      <w:docPartBody>
        <w:p w:rsidR="00000000" w:rsidRDefault="007B7B1D">
          <w:pPr>
            <w:pStyle w:val="4790D94BE51B43588E9499DBCC78662E"/>
          </w:pPr>
          <w:r w:rsidRPr="007B2F5C">
            <w:t xml:space="preserve">Did you </w:t>
          </w:r>
          <w:r w:rsidRPr="007B2F5C">
            <w:t>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1D"/>
    <w:rsid w:val="007B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1EF23FC9D341F497A2AE2EF5D33FBD">
    <w:name w:val="811EF23FC9D341F497A2AE2EF5D33FBD"/>
  </w:style>
  <w:style w:type="paragraph" w:customStyle="1" w:styleId="B0BD0C47F59F43E495EE4A312E5310C9">
    <w:name w:val="B0BD0C47F59F43E495EE4A312E5310C9"/>
  </w:style>
  <w:style w:type="paragraph" w:customStyle="1" w:styleId="01793CD2042B4EDDBEBFBD34785F40F6">
    <w:name w:val="01793CD2042B4EDDBEBFBD34785F40F6"/>
  </w:style>
  <w:style w:type="paragraph" w:customStyle="1" w:styleId="EDC234C93070426BBCE20D9C9BEFD886">
    <w:name w:val="EDC234C93070426BBCE20D9C9BEFD886"/>
  </w:style>
  <w:style w:type="paragraph" w:customStyle="1" w:styleId="EAA541DF90924D6695B21AD963DBBD6C">
    <w:name w:val="EAA541DF90924D6695B21AD963DBBD6C"/>
  </w:style>
  <w:style w:type="paragraph" w:customStyle="1" w:styleId="F764B10CB80B4C989DE3142430C89BCD">
    <w:name w:val="F764B10CB80B4C989DE3142430C89BCD"/>
  </w:style>
  <w:style w:type="paragraph" w:customStyle="1" w:styleId="C0C978D8370247688C9BB8772414D598">
    <w:name w:val="C0C978D8370247688C9BB8772414D598"/>
  </w:style>
  <w:style w:type="paragraph" w:customStyle="1" w:styleId="F198D5B88DB740FD9D748E9878DFF346">
    <w:name w:val="F198D5B88DB740FD9D748E9878DFF346"/>
  </w:style>
  <w:style w:type="paragraph" w:customStyle="1" w:styleId="C125C7F719D644DA8C04F4E2026AD222">
    <w:name w:val="C125C7F719D644DA8C04F4E2026AD222"/>
  </w:style>
  <w:style w:type="paragraph" w:customStyle="1" w:styleId="1EDCC59D38404E37A5EE9F22B3D20814">
    <w:name w:val="1EDCC59D38404E37A5EE9F22B3D20814"/>
  </w:style>
  <w:style w:type="paragraph" w:customStyle="1" w:styleId="A311642F149A40EB90FEAA48FF1F18B1">
    <w:name w:val="A311642F149A40EB90FEAA48FF1F18B1"/>
  </w:style>
  <w:style w:type="paragraph" w:customStyle="1" w:styleId="908D349EA0304C1385CBBD93A9845D80">
    <w:name w:val="908D349EA0304C1385CBBD93A9845D80"/>
  </w:style>
  <w:style w:type="paragraph" w:customStyle="1" w:styleId="86391C43B83D46EDA58CC69B5646DF96">
    <w:name w:val="86391C43B83D46EDA58CC69B5646DF96"/>
  </w:style>
  <w:style w:type="paragraph" w:customStyle="1" w:styleId="F434F40696674C1792AAF9E93D66F49C">
    <w:name w:val="F434F40696674C1792AAF9E93D66F49C"/>
  </w:style>
  <w:style w:type="paragraph" w:customStyle="1" w:styleId="203FAADCE6B146A88E5214035FF5D40A">
    <w:name w:val="203FAADCE6B146A88E5214035FF5D40A"/>
  </w:style>
  <w:style w:type="paragraph" w:customStyle="1" w:styleId="30635FB1A74045338C90820ACD6004F1">
    <w:name w:val="30635FB1A74045338C90820ACD6004F1"/>
  </w:style>
  <w:style w:type="paragraph" w:customStyle="1" w:styleId="457A6D4E63DB43F3889FE7E3C06939DD">
    <w:name w:val="457A6D4E63DB43F3889FE7E3C06939DD"/>
  </w:style>
  <w:style w:type="paragraph" w:customStyle="1" w:styleId="CD0570B95DF44752A480CEBF50EBCD56">
    <w:name w:val="CD0570B95DF44752A480CEBF50EBCD56"/>
  </w:style>
  <w:style w:type="paragraph" w:customStyle="1" w:styleId="A16BCE1D1ACD4BC3BB0156993B4B35DD">
    <w:name w:val="A16BCE1D1ACD4BC3BB0156993B4B35DD"/>
  </w:style>
  <w:style w:type="paragraph" w:customStyle="1" w:styleId="7142ABC95EB8459A85D6DBCC7C497D46">
    <w:name w:val="7142ABC95EB8459A85D6DBCC7C497D46"/>
  </w:style>
  <w:style w:type="paragraph" w:customStyle="1" w:styleId="991F944CAE4148DA80EE4851C3F9A97A">
    <w:name w:val="991F944CAE4148DA80EE4851C3F9A97A"/>
  </w:style>
  <w:style w:type="paragraph" w:customStyle="1" w:styleId="5517580842FD40F88C1303F295732271">
    <w:name w:val="5517580842FD40F88C1303F295732271"/>
  </w:style>
  <w:style w:type="paragraph" w:customStyle="1" w:styleId="C9D1DE96011946DC88EDFF46B1AAAFBC">
    <w:name w:val="C9D1DE96011946DC88EDFF46B1AAAFBC"/>
  </w:style>
  <w:style w:type="paragraph" w:customStyle="1" w:styleId="4790D94BE51B43588E9499DBCC78662E">
    <w:name w:val="4790D94BE51B43588E9499DBCC786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7A8CF2-B2A0-473F-91C8-99D7AFE2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tf16392718_win32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2022-12-24T01:40:00Z</dcterms:created>
  <dcterms:modified xsi:type="dcterms:W3CDTF">2022-12-24T01:41:00Z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e02f63e8-da49-4532-acc5-de13d4f30013</vt:lpwstr>
  </property>
</Properties>
</file>